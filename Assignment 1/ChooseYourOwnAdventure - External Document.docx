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bookmarkStart w:id="0" w:name="Title" w:displacedByCustomXml="next"/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D23ACA" w:rsidP="00D23AC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Interactive environments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D23ACA" w:rsidP="00D23AC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Choose Your Own Adventure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611B9E" w:rsidP="00D23AC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23ACA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Assignment 1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D23AC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v0.6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 w:rsidR="00D23ACA">
                  <w:t xml:space="preserve"> by Interactive Environments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9F4E3F" w:rsidP="009F4E3F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Craig Bonin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 wp14:anchorId="5A345DD5" wp14:editId="26008E12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54030A" w:rsidP="003E1D5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  <w:lang w:val="en-US" w:eastAsia="en-US"/>
                                  </w:rPr>
                                  <w:drawing>
                                    <wp:inline distT="0" distB="0" distL="0" distR="0" wp14:anchorId="37C17E3A" wp14:editId="15144C1E">
                                      <wp:extent cx="2162175" cy="838200"/>
                                      <wp:effectExtent l="0" t="0" r="9525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62175" cy="838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345D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28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54030A" w:rsidP="003E1D56">
                          <w:pPr>
                            <w:jc w:val="center"/>
                          </w:pPr>
                          <w:r>
                            <w:rPr>
                              <w:b/>
                              <w:noProof/>
                              <w:sz w:val="28"/>
                              <w:szCs w:val="28"/>
                              <w:lang w:val="en-US" w:eastAsia="en-US"/>
                            </w:rPr>
                            <w:drawing>
                              <wp:inline distT="0" distB="0" distL="0" distR="0" wp14:anchorId="37C17E3A" wp14:editId="15144C1E">
                                <wp:extent cx="2162175" cy="838200"/>
                                <wp:effectExtent l="0" t="0" r="9525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2175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3E1D56">
                            <w:rPr>
                              <w:b/>
                              <w:sz w:val="28"/>
                              <w:szCs w:val="28"/>
                            </w:rPr>
                            <w:t>Insert a Company Logo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041C8A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 16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2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bookmarkEnd w:id="0"/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EB0ACE" w:rsidRDefault="00D9289F" w:rsidP="00D9289F">
      <w:pPr>
        <w:pStyle w:val="ListParagraph"/>
        <w:numPr>
          <w:ilvl w:val="0"/>
          <w:numId w:val="10"/>
        </w:numPr>
        <w:rPr>
          <w:rStyle w:val="Hyperlink"/>
          <w:sz w:val="28"/>
          <w:szCs w:val="28"/>
        </w:rPr>
      </w:pPr>
      <w:r w:rsidRPr="00EB0ACE">
        <w:rPr>
          <w:sz w:val="28"/>
          <w:szCs w:val="28"/>
        </w:rPr>
        <w:fldChar w:fldCharType="begin"/>
      </w:r>
      <w:r w:rsidRPr="00EB0ACE">
        <w:rPr>
          <w:sz w:val="28"/>
          <w:szCs w:val="28"/>
        </w:rPr>
        <w:instrText xml:space="preserve"> HYPERLINK  \l "Title" </w:instrText>
      </w:r>
      <w:r w:rsidRPr="00EB0ACE">
        <w:rPr>
          <w:sz w:val="28"/>
          <w:szCs w:val="28"/>
        </w:rPr>
        <w:fldChar w:fldCharType="separate"/>
      </w:r>
      <w:r w:rsidRPr="00EB0ACE">
        <w:rPr>
          <w:rStyle w:val="Hyperlink"/>
          <w:sz w:val="28"/>
          <w:szCs w:val="28"/>
        </w:rPr>
        <w:t xml:space="preserve"> Title Page</w:t>
      </w:r>
    </w:p>
    <w:p w:rsidR="00D9289F" w:rsidRPr="00EB0ACE" w:rsidRDefault="00D9289F" w:rsidP="00D9289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B0ACE">
        <w:rPr>
          <w:sz w:val="28"/>
          <w:szCs w:val="28"/>
        </w:rPr>
        <w:fldChar w:fldCharType="end"/>
      </w:r>
      <w:bookmarkStart w:id="1" w:name="Table_of_Contents"/>
      <w:r w:rsidRPr="00EB0ACE">
        <w:rPr>
          <w:sz w:val="28"/>
          <w:szCs w:val="28"/>
        </w:rPr>
        <w:fldChar w:fldCharType="begin"/>
      </w:r>
      <w:r w:rsidRPr="00EB0ACE">
        <w:rPr>
          <w:sz w:val="28"/>
          <w:szCs w:val="28"/>
        </w:rPr>
        <w:instrText xml:space="preserve"> HYPERLINK  \l "Table_of_Contents" </w:instrText>
      </w:r>
      <w:r w:rsidRPr="00EB0ACE">
        <w:rPr>
          <w:sz w:val="28"/>
          <w:szCs w:val="28"/>
        </w:rPr>
        <w:fldChar w:fldCharType="separate"/>
      </w:r>
      <w:r w:rsidRPr="00EB0ACE">
        <w:rPr>
          <w:rStyle w:val="Hyperlink"/>
          <w:sz w:val="28"/>
          <w:szCs w:val="28"/>
        </w:rPr>
        <w:t>Table of Contents</w:t>
      </w:r>
      <w:r w:rsidRPr="00EB0ACE">
        <w:rPr>
          <w:sz w:val="28"/>
          <w:szCs w:val="28"/>
        </w:rPr>
        <w:fldChar w:fldCharType="end"/>
      </w:r>
    </w:p>
    <w:bookmarkEnd w:id="1"/>
    <w:p w:rsidR="00D9289F" w:rsidRPr="00EB0ACE" w:rsidRDefault="00D9289F" w:rsidP="00D9289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B0ACE">
        <w:rPr>
          <w:sz w:val="28"/>
          <w:szCs w:val="28"/>
        </w:rPr>
        <w:fldChar w:fldCharType="begin"/>
      </w:r>
      <w:r w:rsidRPr="00EB0ACE">
        <w:rPr>
          <w:sz w:val="28"/>
          <w:szCs w:val="28"/>
        </w:rPr>
        <w:instrText xml:space="preserve"> HYPERLINK  \l "Version_History" </w:instrText>
      </w:r>
      <w:r w:rsidRPr="00EB0ACE">
        <w:rPr>
          <w:sz w:val="28"/>
          <w:szCs w:val="28"/>
        </w:rPr>
        <w:fldChar w:fldCharType="separate"/>
      </w:r>
      <w:r w:rsidRPr="00EB0ACE">
        <w:rPr>
          <w:rStyle w:val="Hyperlink"/>
          <w:sz w:val="28"/>
          <w:szCs w:val="28"/>
        </w:rPr>
        <w:t>Version History</w:t>
      </w:r>
      <w:r w:rsidRPr="00EB0ACE">
        <w:rPr>
          <w:sz w:val="28"/>
          <w:szCs w:val="28"/>
        </w:rPr>
        <w:fldChar w:fldCharType="end"/>
      </w:r>
    </w:p>
    <w:p w:rsidR="00D9289F" w:rsidRPr="00EB0ACE" w:rsidRDefault="00611B9E" w:rsidP="00D9289F">
      <w:pPr>
        <w:pStyle w:val="ListParagraph"/>
        <w:numPr>
          <w:ilvl w:val="0"/>
          <w:numId w:val="10"/>
        </w:numPr>
        <w:rPr>
          <w:sz w:val="28"/>
          <w:szCs w:val="28"/>
        </w:rPr>
      </w:pPr>
      <w:hyperlink w:anchor="Game_Overview" w:history="1">
        <w:r w:rsidR="00D9289F" w:rsidRPr="00EB0ACE">
          <w:rPr>
            <w:rStyle w:val="Hyperlink"/>
            <w:sz w:val="28"/>
            <w:szCs w:val="28"/>
          </w:rPr>
          <w:t>Game Overview</w:t>
        </w:r>
      </w:hyperlink>
      <w:r w:rsidR="00D9289F" w:rsidRPr="00EB0ACE">
        <w:rPr>
          <w:sz w:val="28"/>
          <w:szCs w:val="28"/>
        </w:rPr>
        <w:t xml:space="preserve"> </w:t>
      </w:r>
    </w:p>
    <w:p w:rsidR="00D9289F" w:rsidRPr="00EB0ACE" w:rsidRDefault="00611B9E" w:rsidP="00D9289F">
      <w:pPr>
        <w:pStyle w:val="ListParagraph"/>
        <w:numPr>
          <w:ilvl w:val="0"/>
          <w:numId w:val="10"/>
        </w:numPr>
        <w:rPr>
          <w:sz w:val="28"/>
          <w:szCs w:val="28"/>
        </w:rPr>
      </w:pPr>
      <w:hyperlink w:anchor="Game_Play_Mechanics" w:history="1">
        <w:r w:rsidR="00D9289F" w:rsidRPr="00EB0ACE">
          <w:rPr>
            <w:rStyle w:val="Hyperlink"/>
            <w:sz w:val="28"/>
            <w:szCs w:val="28"/>
          </w:rPr>
          <w:t>Game Play Mechanics</w:t>
        </w:r>
      </w:hyperlink>
    </w:p>
    <w:p w:rsidR="00D9289F" w:rsidRPr="00EB0ACE" w:rsidRDefault="00611B9E" w:rsidP="00D9289F">
      <w:pPr>
        <w:pStyle w:val="ListParagraph"/>
        <w:numPr>
          <w:ilvl w:val="0"/>
          <w:numId w:val="10"/>
        </w:numPr>
        <w:rPr>
          <w:sz w:val="28"/>
          <w:szCs w:val="28"/>
        </w:rPr>
      </w:pPr>
      <w:hyperlink w:anchor="Controls" w:history="1">
        <w:r w:rsidR="00D9289F" w:rsidRPr="00EB0ACE">
          <w:rPr>
            <w:rStyle w:val="Hyperlink"/>
            <w:sz w:val="28"/>
            <w:szCs w:val="28"/>
          </w:rPr>
          <w:t>Controls</w:t>
        </w:r>
      </w:hyperlink>
    </w:p>
    <w:p w:rsidR="00D9289F" w:rsidRPr="00EB0ACE" w:rsidRDefault="00611B9E" w:rsidP="00D9289F">
      <w:pPr>
        <w:pStyle w:val="ListParagraph"/>
        <w:numPr>
          <w:ilvl w:val="0"/>
          <w:numId w:val="10"/>
        </w:numPr>
        <w:rPr>
          <w:sz w:val="28"/>
          <w:szCs w:val="28"/>
        </w:rPr>
      </w:pPr>
      <w:hyperlink w:anchor="Game_World" w:history="1">
        <w:r w:rsidR="00D9289F" w:rsidRPr="00EB0ACE">
          <w:rPr>
            <w:rStyle w:val="Hyperlink"/>
            <w:sz w:val="28"/>
            <w:szCs w:val="28"/>
          </w:rPr>
          <w:t>Game World</w:t>
        </w:r>
      </w:hyperlink>
      <w:r w:rsidR="00D9289F" w:rsidRPr="00EB0ACE">
        <w:rPr>
          <w:sz w:val="28"/>
          <w:szCs w:val="28"/>
        </w:rPr>
        <w:t xml:space="preserve"> </w:t>
      </w:r>
    </w:p>
    <w:p w:rsidR="00D9289F" w:rsidRPr="00EB0ACE" w:rsidRDefault="00611B9E" w:rsidP="00D9289F">
      <w:pPr>
        <w:pStyle w:val="ListParagraph"/>
        <w:numPr>
          <w:ilvl w:val="0"/>
          <w:numId w:val="10"/>
        </w:numPr>
        <w:rPr>
          <w:sz w:val="28"/>
          <w:szCs w:val="28"/>
        </w:rPr>
      </w:pPr>
      <w:hyperlink w:anchor="Levels" w:history="1">
        <w:r w:rsidR="00D9289F" w:rsidRPr="00EB0ACE">
          <w:rPr>
            <w:rStyle w:val="Hyperlink"/>
            <w:sz w:val="28"/>
            <w:szCs w:val="28"/>
          </w:rPr>
          <w:t>Levels</w:t>
        </w:r>
      </w:hyperlink>
      <w:r w:rsidR="00D9289F" w:rsidRPr="00EB0ACE">
        <w:rPr>
          <w:sz w:val="28"/>
          <w:szCs w:val="28"/>
        </w:rPr>
        <w:t xml:space="preserve"> </w:t>
      </w:r>
    </w:p>
    <w:p w:rsidR="00D9289F" w:rsidRPr="00EB0ACE" w:rsidRDefault="00611B9E" w:rsidP="00D9289F">
      <w:pPr>
        <w:pStyle w:val="ListParagraph"/>
        <w:numPr>
          <w:ilvl w:val="0"/>
          <w:numId w:val="10"/>
        </w:numPr>
        <w:rPr>
          <w:sz w:val="28"/>
          <w:szCs w:val="28"/>
        </w:rPr>
      </w:pPr>
      <w:hyperlink w:anchor="Enemies" w:history="1">
        <w:r w:rsidR="00D9289F" w:rsidRPr="00EB0ACE">
          <w:rPr>
            <w:rStyle w:val="Hyperlink"/>
            <w:sz w:val="28"/>
            <w:szCs w:val="28"/>
          </w:rPr>
          <w:t>Enemies</w:t>
        </w:r>
      </w:hyperlink>
    </w:p>
    <w:p w:rsidR="00D9289F" w:rsidRPr="00EB0ACE" w:rsidRDefault="00611B9E" w:rsidP="00D9289F">
      <w:pPr>
        <w:pStyle w:val="ListParagraph"/>
        <w:numPr>
          <w:ilvl w:val="0"/>
          <w:numId w:val="10"/>
        </w:numPr>
        <w:rPr>
          <w:sz w:val="28"/>
          <w:szCs w:val="28"/>
        </w:rPr>
      </w:pPr>
      <w:hyperlink w:anchor="Items" w:history="1">
        <w:r w:rsidR="00D9289F" w:rsidRPr="00EB0ACE">
          <w:rPr>
            <w:rStyle w:val="Hyperlink"/>
            <w:sz w:val="28"/>
            <w:szCs w:val="28"/>
          </w:rPr>
          <w:t>Items</w:t>
        </w:r>
      </w:hyperlink>
    </w:p>
    <w:p w:rsidR="00D9289F" w:rsidRPr="00EB0ACE" w:rsidRDefault="00611B9E" w:rsidP="00D9289F">
      <w:pPr>
        <w:pStyle w:val="ListParagraph"/>
        <w:numPr>
          <w:ilvl w:val="0"/>
          <w:numId w:val="10"/>
        </w:numPr>
        <w:rPr>
          <w:sz w:val="28"/>
          <w:szCs w:val="28"/>
        </w:rPr>
      </w:pPr>
      <w:hyperlink w:anchor="Cheat_Codes" w:history="1">
        <w:r w:rsidR="00D9289F" w:rsidRPr="00EB0ACE">
          <w:rPr>
            <w:rStyle w:val="Hyperlink"/>
            <w:sz w:val="28"/>
            <w:szCs w:val="28"/>
          </w:rPr>
          <w:t>Cheat Codes</w:t>
        </w:r>
      </w:hyperlink>
    </w:p>
    <w:p w:rsidR="00D9289F" w:rsidRPr="00EB0ACE" w:rsidRDefault="00611B9E" w:rsidP="00D9289F">
      <w:pPr>
        <w:pStyle w:val="ListParagraph"/>
        <w:numPr>
          <w:ilvl w:val="0"/>
          <w:numId w:val="10"/>
        </w:numPr>
        <w:rPr>
          <w:rStyle w:val="Hyperlink"/>
          <w:color w:val="auto"/>
          <w:sz w:val="28"/>
          <w:szCs w:val="28"/>
          <w:u w:val="none"/>
        </w:rPr>
      </w:pPr>
      <w:hyperlink w:anchor="Story_index" w:history="1">
        <w:r w:rsidR="00D9289F" w:rsidRPr="00EB0ACE">
          <w:rPr>
            <w:rStyle w:val="Hyperlink"/>
            <w:sz w:val="28"/>
            <w:szCs w:val="28"/>
          </w:rPr>
          <w:t>Story Index</w:t>
        </w:r>
      </w:hyperlink>
    </w:p>
    <w:p w:rsidR="00EB0ACE" w:rsidRPr="00EB0ACE" w:rsidRDefault="00EB0ACE" w:rsidP="00D9289F">
      <w:pPr>
        <w:pStyle w:val="ListParagraph"/>
        <w:numPr>
          <w:ilvl w:val="0"/>
          <w:numId w:val="10"/>
        </w:numPr>
        <w:rPr>
          <w:sz w:val="28"/>
          <w:szCs w:val="28"/>
        </w:rPr>
      </w:pPr>
      <w:hyperlink w:anchor="GitHUB" w:history="1">
        <w:r w:rsidRPr="00EB0ACE">
          <w:rPr>
            <w:rStyle w:val="Hyperlink"/>
            <w:sz w:val="28"/>
            <w:szCs w:val="28"/>
          </w:rPr>
          <w:t>GitHub Link</w:t>
        </w:r>
      </w:hyperlink>
      <w:bookmarkStart w:id="2" w:name="_GoBack"/>
      <w:bookmarkEnd w:id="2"/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D9289F" w:rsidRDefault="00D9289F" w:rsidP="00D9289F">
      <w:pPr>
        <w:rPr>
          <w:b/>
          <w:sz w:val="24"/>
          <w:szCs w:val="24"/>
          <w:u w:val="single"/>
        </w:rPr>
      </w:pP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bookmarkStart w:id="3" w:name="Version_History"/>
      <w:r>
        <w:rPr>
          <w:b/>
          <w:sz w:val="24"/>
          <w:szCs w:val="24"/>
          <w:u w:val="single"/>
        </w:rPr>
        <w:t>Version History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0.1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Simple Dragon.py Game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Two choices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0.2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Added Option to choose Foe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Added Random Treasure Function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Added Random Path Function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0.3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Added Continuation of Story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Added Enemy or Not Function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Added endStory Function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0.4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Added Player Array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Added setPlayer function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Added getPlayer function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Changed code to use Player Array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Adjusted Story</w:t>
      </w:r>
    </w:p>
    <w:p w:rsidR="0006135B" w:rsidRDefault="0006135B" w:rsidP="0006135B">
      <w:pPr>
        <w:rPr>
          <w:sz w:val="24"/>
          <w:szCs w:val="24"/>
        </w:rPr>
      </w:pP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0.5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Moved Functions around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lastRenderedPageBreak/>
        <w:t>- Removed &amp; Renamed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Developed Story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Removed Bugs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Added decisions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Added functions is_Number, DisplayStory1, DisplayStory2, DisplayStory3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Added life functionality.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0.6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Added time.sleep()'s</w:t>
      </w:r>
    </w:p>
    <w:p w:rsidR="0006135B" w:rsidRPr="0006135B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Finished story</w:t>
      </w:r>
    </w:p>
    <w:p w:rsidR="00686D09" w:rsidRDefault="0006135B" w:rsidP="0006135B">
      <w:pPr>
        <w:rPr>
          <w:sz w:val="24"/>
          <w:szCs w:val="24"/>
        </w:rPr>
      </w:pPr>
      <w:r w:rsidRPr="0006135B">
        <w:rPr>
          <w:sz w:val="24"/>
          <w:szCs w:val="24"/>
        </w:rPr>
        <w:t>- Tested</w:t>
      </w:r>
      <w:r w:rsidR="009A4D42">
        <w:rPr>
          <w:sz w:val="24"/>
          <w:szCs w:val="24"/>
        </w:rPr>
        <w:br w:type="page"/>
      </w:r>
    </w:p>
    <w:bookmarkEnd w:id="3"/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4" w:name="Game_Overview"/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686D09" w:rsidRPr="009A5A98" w:rsidRDefault="009A5A98" w:rsidP="009A5A98">
      <w:pPr>
        <w:ind w:left="720"/>
        <w:rPr>
          <w:sz w:val="24"/>
          <w:szCs w:val="24"/>
        </w:rPr>
      </w:pPr>
      <w:r>
        <w:rPr>
          <w:sz w:val="24"/>
          <w:szCs w:val="24"/>
        </w:rPr>
        <w:t>The ChooseYourOwnAdventure game is a dynamic text game which takes user input and then leads them through a number of scenarios. The user can choose their character name, the foe they will fight, and which route they take through the story.</w:t>
      </w: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5" w:name="Game_Play_Mechanics"/>
      <w:bookmarkEnd w:id="4"/>
      <w:r w:rsidRPr="008C6B2D">
        <w:rPr>
          <w:b/>
          <w:sz w:val="24"/>
          <w:szCs w:val="24"/>
        </w:rPr>
        <w:t>Game Play Mechanics</w:t>
      </w:r>
    </w:p>
    <w:p w:rsidR="00686D09" w:rsidRPr="009A5A98" w:rsidRDefault="009A5A98" w:rsidP="009A5A98">
      <w:pPr>
        <w:ind w:left="720"/>
        <w:rPr>
          <w:sz w:val="24"/>
          <w:szCs w:val="24"/>
        </w:rPr>
      </w:pPr>
      <w:r>
        <w:rPr>
          <w:sz w:val="24"/>
          <w:szCs w:val="24"/>
        </w:rPr>
        <w:t>The game works by taking text inputs from the user.</w:t>
      </w: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6" w:name="Controls"/>
      <w:bookmarkEnd w:id="5"/>
      <w:r w:rsidRPr="008C6B2D">
        <w:rPr>
          <w:b/>
          <w:sz w:val="24"/>
          <w:szCs w:val="24"/>
        </w:rPr>
        <w:t>Controls</w:t>
      </w:r>
    </w:p>
    <w:p w:rsidR="009A5A98" w:rsidRPr="00D23ACA" w:rsidRDefault="009A5A98" w:rsidP="00D23ACA">
      <w:pPr>
        <w:ind w:left="720"/>
        <w:rPr>
          <w:sz w:val="24"/>
          <w:szCs w:val="24"/>
        </w:rPr>
      </w:pPr>
      <w:r>
        <w:rPr>
          <w:sz w:val="24"/>
          <w:szCs w:val="24"/>
        </w:rPr>
        <w:t>The user controls the game through their keyboard.</w:t>
      </w:r>
    </w:p>
    <w:p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7" w:name="Game_World"/>
      <w:bookmarkEnd w:id="6"/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:rsidR="00686D09" w:rsidRDefault="009A5A98" w:rsidP="00D23A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Game environment is based on the users input it’s just a random planet, with a cave, a forest, and some paths.</w:t>
      </w:r>
    </w:p>
    <w:bookmarkEnd w:id="7"/>
    <w:p w:rsidR="00D23ACA" w:rsidRPr="00D23ACA" w:rsidRDefault="00D23ACA" w:rsidP="00D23ACA">
      <w:pPr>
        <w:pStyle w:val="ListParagraph"/>
        <w:rPr>
          <w:sz w:val="24"/>
          <w:szCs w:val="24"/>
        </w:rPr>
      </w:pPr>
    </w:p>
    <w:p w:rsidR="009A5A98" w:rsidRPr="00D23ACA" w:rsidRDefault="009F6693" w:rsidP="00D23AC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8" w:name="Levels"/>
      <w:r w:rsidRPr="008C6B2D">
        <w:rPr>
          <w:b/>
          <w:sz w:val="24"/>
          <w:szCs w:val="24"/>
        </w:rPr>
        <w:t xml:space="preserve">Levels </w:t>
      </w:r>
    </w:p>
    <w:p w:rsidR="009A5A98" w:rsidRDefault="009A5A98" w:rsidP="00D23A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One level with multiple choices that can be made at decisions nodes.</w:t>
      </w:r>
    </w:p>
    <w:bookmarkEnd w:id="8"/>
    <w:p w:rsidR="00D23ACA" w:rsidRPr="00D23ACA" w:rsidRDefault="00D23ACA" w:rsidP="00D23ACA">
      <w:pPr>
        <w:pStyle w:val="ListParagraph"/>
        <w:rPr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9" w:name="Enemies"/>
      <w:r w:rsidRPr="008C6B2D">
        <w:rPr>
          <w:b/>
          <w:sz w:val="24"/>
          <w:szCs w:val="24"/>
        </w:rPr>
        <w:t>Enemies</w:t>
      </w:r>
    </w:p>
    <w:p w:rsidR="009A5A98" w:rsidRPr="00D9289F" w:rsidRDefault="009A5A98" w:rsidP="00D9289F">
      <w:pPr>
        <w:ind w:left="720"/>
        <w:rPr>
          <w:sz w:val="24"/>
          <w:szCs w:val="24"/>
        </w:rPr>
      </w:pPr>
      <w:r>
        <w:rPr>
          <w:sz w:val="24"/>
          <w:szCs w:val="24"/>
        </w:rPr>
        <w:t>Enemies are picked by the user.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0" w:name="Items"/>
      <w:bookmarkEnd w:id="9"/>
      <w:r w:rsidRPr="008C6B2D">
        <w:rPr>
          <w:b/>
          <w:sz w:val="24"/>
          <w:szCs w:val="24"/>
        </w:rPr>
        <w:t>Items</w:t>
      </w:r>
    </w:p>
    <w:p w:rsidR="00686D09" w:rsidRDefault="009A5A98" w:rsidP="009A5A9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Items that are in the game consist of Sword, Golden Chalice, Tiara, Shield, and Armor.</w:t>
      </w:r>
    </w:p>
    <w:bookmarkEnd w:id="10"/>
    <w:p w:rsidR="009A5A98" w:rsidRPr="009A5A98" w:rsidRDefault="009A5A98" w:rsidP="009A5A98">
      <w:pPr>
        <w:pStyle w:val="ListParagraph"/>
        <w:rPr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1" w:name="Cheat_Codes"/>
      <w:r w:rsidRPr="008C6B2D">
        <w:rPr>
          <w:b/>
          <w:sz w:val="24"/>
          <w:szCs w:val="24"/>
        </w:rPr>
        <w:t>Cheat Codes</w:t>
      </w:r>
    </w:p>
    <w:p w:rsidR="00686D09" w:rsidRPr="009A5A98" w:rsidRDefault="009A5A98" w:rsidP="009A5A98">
      <w:pPr>
        <w:ind w:left="720"/>
        <w:rPr>
          <w:sz w:val="24"/>
          <w:szCs w:val="24"/>
        </w:rPr>
      </w:pPr>
      <w:r>
        <w:rPr>
          <w:sz w:val="24"/>
          <w:szCs w:val="24"/>
        </w:rPr>
        <w:t>At the first cave prompt if you type ‘comp2022’ a cheat code will be enabled which will assist you in winning the game.</w:t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12" w:name="Story_index"/>
      <w:bookmarkEnd w:id="11"/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:rsidR="00D9289F" w:rsidRPr="00D9289F" w:rsidRDefault="0006135B" w:rsidP="00D9289F">
      <w:pPr>
        <w:pStyle w:val="ListParagraph"/>
        <w:rPr>
          <w:b/>
          <w:sz w:val="24"/>
          <w:szCs w:val="24"/>
        </w:rPr>
      </w:pPr>
      <w:r w:rsidRPr="00D9289F">
        <w:rPr>
          <w:b/>
          <w:sz w:val="24"/>
          <w:szCs w:val="24"/>
        </w:rPr>
        <w:t>Decision Node1:</w:t>
      </w:r>
    </w:p>
    <w:p w:rsidR="0006135B" w:rsidRDefault="0006135B" w:rsidP="000613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awakes and then follows the foe to the cave.</w:t>
      </w:r>
    </w:p>
    <w:p w:rsidR="0006135B" w:rsidRDefault="0006135B" w:rsidP="000613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decides which cave to enter, the right cave is randomly decided.</w:t>
      </w:r>
    </w:p>
    <w:p w:rsidR="0006135B" w:rsidRDefault="0006135B" w:rsidP="000613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either gets treasure or harmed by enemy.</w:t>
      </w:r>
    </w:p>
    <w:p w:rsidR="0006135B" w:rsidRPr="00D9289F" w:rsidRDefault="0006135B" w:rsidP="0006135B">
      <w:pPr>
        <w:ind w:left="720"/>
        <w:rPr>
          <w:b/>
          <w:sz w:val="24"/>
          <w:szCs w:val="24"/>
        </w:rPr>
      </w:pPr>
      <w:r w:rsidRPr="00D9289F">
        <w:rPr>
          <w:b/>
          <w:sz w:val="24"/>
          <w:szCs w:val="24"/>
        </w:rPr>
        <w:t>Decision Node 2:</w:t>
      </w:r>
    </w:p>
    <w:p w:rsidR="0006135B" w:rsidRDefault="0006135B" w:rsidP="0006135B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Location 1:</w:t>
      </w:r>
    </w:p>
    <w:p w:rsidR="0006135B" w:rsidRDefault="0006135B" w:rsidP="0006135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user finds the treasure they then have to choose left or right.</w:t>
      </w:r>
    </w:p>
    <w:p w:rsidR="0006135B" w:rsidRPr="00D9289F" w:rsidRDefault="00D9289F" w:rsidP="00D928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player chooses left the cave opens up, otherwise they travel further into the cave.</w:t>
      </w:r>
    </w:p>
    <w:p w:rsidR="0006135B" w:rsidRDefault="0006135B" w:rsidP="0006135B">
      <w:pPr>
        <w:ind w:left="720"/>
        <w:rPr>
          <w:sz w:val="24"/>
          <w:szCs w:val="24"/>
        </w:rPr>
      </w:pPr>
      <w:r>
        <w:rPr>
          <w:sz w:val="24"/>
          <w:szCs w:val="24"/>
        </w:rPr>
        <w:t>Location 2:</w:t>
      </w:r>
    </w:p>
    <w:p w:rsidR="0006135B" w:rsidRDefault="0006135B" w:rsidP="0006135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user is harmed by monster they are lead outside and have to choose randomly from a number of paths. </w:t>
      </w:r>
    </w:p>
    <w:p w:rsidR="0006135B" w:rsidRDefault="0006135B" w:rsidP="0006135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player input is lower</w:t>
      </w:r>
      <w:r w:rsidR="00D9289F">
        <w:rPr>
          <w:sz w:val="24"/>
          <w:szCs w:val="24"/>
        </w:rPr>
        <w:t xml:space="preserve"> than a randomly generated number then</w:t>
      </w:r>
      <w:r>
        <w:rPr>
          <w:sz w:val="24"/>
          <w:szCs w:val="24"/>
        </w:rPr>
        <w:t xml:space="preserve"> they are lead towards a forest, otherwise towards a group of bandits.</w:t>
      </w:r>
    </w:p>
    <w:p w:rsidR="0006135B" w:rsidRPr="00D9289F" w:rsidRDefault="0006135B" w:rsidP="0006135B">
      <w:pPr>
        <w:ind w:left="720"/>
        <w:rPr>
          <w:b/>
          <w:sz w:val="24"/>
          <w:szCs w:val="24"/>
        </w:rPr>
      </w:pPr>
      <w:r w:rsidRPr="00D9289F">
        <w:rPr>
          <w:b/>
          <w:sz w:val="24"/>
          <w:szCs w:val="24"/>
        </w:rPr>
        <w:t>Decision Node 3:</w:t>
      </w:r>
    </w:p>
    <w:p w:rsidR="0006135B" w:rsidRDefault="0006135B" w:rsidP="0006135B">
      <w:pPr>
        <w:rPr>
          <w:sz w:val="24"/>
          <w:szCs w:val="24"/>
        </w:rPr>
      </w:pPr>
      <w:r>
        <w:rPr>
          <w:sz w:val="24"/>
          <w:szCs w:val="24"/>
        </w:rPr>
        <w:tab/>
        <w:t>Location 1:</w:t>
      </w:r>
    </w:p>
    <w:p w:rsidR="0006135B" w:rsidRDefault="0006135B" w:rsidP="000613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user is at a castle, they have to choose what to say to the guard.</w:t>
      </w:r>
    </w:p>
    <w:p w:rsidR="0006135B" w:rsidRDefault="0006135B" w:rsidP="000613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user chooses ‘a traveler’ they win otherwise they lose.</w:t>
      </w:r>
    </w:p>
    <w:p w:rsidR="0006135B" w:rsidRDefault="0006135B" w:rsidP="0006135B">
      <w:pPr>
        <w:ind w:left="720"/>
        <w:rPr>
          <w:sz w:val="24"/>
          <w:szCs w:val="24"/>
        </w:rPr>
      </w:pPr>
      <w:r>
        <w:rPr>
          <w:sz w:val="24"/>
          <w:szCs w:val="24"/>
        </w:rPr>
        <w:t>Location 2:</w:t>
      </w:r>
    </w:p>
    <w:p w:rsidR="0006135B" w:rsidRDefault="0006135B" w:rsidP="0006135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user is still in the cave, has to choose left or right.</w:t>
      </w:r>
    </w:p>
    <w:p w:rsidR="0006135B" w:rsidRDefault="0006135B" w:rsidP="0006135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Both options end in losing the game.</w:t>
      </w:r>
    </w:p>
    <w:p w:rsidR="0006135B" w:rsidRDefault="0006135B" w:rsidP="0006135B">
      <w:pPr>
        <w:ind w:left="720"/>
        <w:rPr>
          <w:sz w:val="24"/>
          <w:szCs w:val="24"/>
        </w:rPr>
      </w:pPr>
      <w:r>
        <w:rPr>
          <w:sz w:val="24"/>
          <w:szCs w:val="24"/>
        </w:rPr>
        <w:t>Location 3:</w:t>
      </w:r>
    </w:p>
    <w:p w:rsidR="0006135B" w:rsidRDefault="0006135B" w:rsidP="0006135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user encounters bandits, has to choose to run at them or run.</w:t>
      </w:r>
    </w:p>
    <w:p w:rsidR="0006135B" w:rsidRDefault="0006135B" w:rsidP="0006135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Both options end in losing the game.</w:t>
      </w:r>
    </w:p>
    <w:p w:rsidR="0006135B" w:rsidRDefault="0006135B" w:rsidP="0006135B">
      <w:pPr>
        <w:ind w:left="720"/>
        <w:rPr>
          <w:sz w:val="24"/>
          <w:szCs w:val="24"/>
        </w:rPr>
      </w:pPr>
      <w:r>
        <w:rPr>
          <w:sz w:val="24"/>
          <w:szCs w:val="24"/>
        </w:rPr>
        <w:t>Location 4:</w:t>
      </w:r>
    </w:p>
    <w:p w:rsidR="0006135B" w:rsidRDefault="0006135B" w:rsidP="0006135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user is in a forest, has to choose run left or run at.</w:t>
      </w:r>
    </w:p>
    <w:p w:rsidR="0006135B" w:rsidRDefault="0006135B" w:rsidP="0006135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Both options end in losing the game.</w:t>
      </w:r>
      <w:bookmarkEnd w:id="12"/>
    </w:p>
    <w:p w:rsidR="00EB0ACE" w:rsidRDefault="00EB0ACE" w:rsidP="00EB0ACE">
      <w:pPr>
        <w:rPr>
          <w:sz w:val="24"/>
          <w:szCs w:val="24"/>
        </w:rPr>
      </w:pPr>
    </w:p>
    <w:p w:rsidR="00EB0ACE" w:rsidRPr="00EB0ACE" w:rsidRDefault="00EB0ACE" w:rsidP="00EB0ACE">
      <w:pPr>
        <w:rPr>
          <w:b/>
          <w:sz w:val="24"/>
          <w:szCs w:val="24"/>
          <w:u w:val="single"/>
        </w:rPr>
      </w:pPr>
      <w:bookmarkStart w:id="13" w:name="GitHUB"/>
      <w:r w:rsidRPr="00EB0ACE">
        <w:rPr>
          <w:b/>
          <w:sz w:val="24"/>
          <w:szCs w:val="24"/>
          <w:u w:val="single"/>
        </w:rPr>
        <w:t>GitHub</w:t>
      </w:r>
    </w:p>
    <w:p w:rsidR="00EB0ACE" w:rsidRDefault="00EB0ACE" w:rsidP="00EB0ACE">
      <w:pPr>
        <w:rPr>
          <w:b/>
          <w:sz w:val="24"/>
          <w:szCs w:val="24"/>
        </w:rPr>
      </w:pPr>
      <w:r>
        <w:rPr>
          <w:b/>
          <w:sz w:val="24"/>
          <w:szCs w:val="24"/>
        </w:rPr>
        <w:t>Link:</w:t>
      </w:r>
    </w:p>
    <w:p w:rsidR="00EB0ACE" w:rsidRDefault="00EB0ACE" w:rsidP="00EB0ACE">
      <w:pPr>
        <w:rPr>
          <w:b/>
          <w:sz w:val="24"/>
          <w:szCs w:val="24"/>
        </w:rPr>
      </w:pPr>
      <w:hyperlink r:id="rId14" w:history="1">
        <w:r w:rsidRPr="00E20FF1">
          <w:rPr>
            <w:rStyle w:val="Hyperlink"/>
            <w:b/>
            <w:sz w:val="24"/>
            <w:szCs w:val="24"/>
          </w:rPr>
          <w:t>https://github.com/cbonin21/Intro2Graphics/tree/master/Assignment%201</w:t>
        </w:r>
      </w:hyperlink>
    </w:p>
    <w:bookmarkEnd w:id="13"/>
    <w:p w:rsidR="00EB0ACE" w:rsidRPr="00EB0ACE" w:rsidRDefault="00EB0ACE" w:rsidP="00EB0ACE">
      <w:pPr>
        <w:rPr>
          <w:b/>
          <w:sz w:val="24"/>
          <w:szCs w:val="24"/>
        </w:rPr>
      </w:pPr>
    </w:p>
    <w:sectPr w:rsidR="00EB0ACE" w:rsidRPr="00EB0ACE" w:rsidSect="008E601F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B9E" w:rsidRDefault="00611B9E" w:rsidP="00C152DC">
      <w:pPr>
        <w:spacing w:after="0" w:line="240" w:lineRule="auto"/>
      </w:pPr>
      <w:r>
        <w:separator/>
      </w:r>
    </w:p>
  </w:endnote>
  <w:endnote w:type="continuationSeparator" w:id="0">
    <w:p w:rsidR="00611B9E" w:rsidRDefault="00611B9E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4728F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v0.6</w:t>
    </w:r>
    <w:r w:rsidR="00AA765B" w:rsidRPr="00AA765B">
      <w:rPr>
        <w:rFonts w:asciiTheme="majorHAnsi" w:hAnsiTheme="majorHAnsi"/>
        <w:b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B0ACE" w:rsidRPr="00EB0ACE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611B9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B0ACE" w:rsidRPr="00EB0ACE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B9E" w:rsidRDefault="00611B9E" w:rsidP="00C152DC">
      <w:pPr>
        <w:spacing w:after="0" w:line="240" w:lineRule="auto"/>
      </w:pPr>
      <w:r>
        <w:separator/>
      </w:r>
    </w:p>
  </w:footnote>
  <w:footnote w:type="continuationSeparator" w:id="0">
    <w:p w:rsidR="00611B9E" w:rsidRDefault="00611B9E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23ACA">
                <w:rPr>
                  <w:b/>
                  <w:bCs/>
                  <w:caps/>
                  <w:sz w:val="24"/>
                  <w:szCs w:val="24"/>
                  <w:lang w:val="en-US"/>
                </w:rPr>
                <w:t>Choose Your Own Adventure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23ACA">
                <w:rPr>
                  <w:b/>
                  <w:bCs/>
                  <w:caps/>
                  <w:sz w:val="24"/>
                  <w:szCs w:val="24"/>
                  <w:lang w:val="en-US"/>
                </w:rPr>
                <w:t>Choose Your Own Adventure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24D49"/>
    <w:multiLevelType w:val="hybridMultilevel"/>
    <w:tmpl w:val="8C984AD8"/>
    <w:lvl w:ilvl="0" w:tplc="C0586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E73758"/>
    <w:multiLevelType w:val="hybridMultilevel"/>
    <w:tmpl w:val="95289202"/>
    <w:lvl w:ilvl="0" w:tplc="FAB82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5A07C7"/>
    <w:multiLevelType w:val="hybridMultilevel"/>
    <w:tmpl w:val="73AC0686"/>
    <w:lvl w:ilvl="0" w:tplc="7A34B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126DB7"/>
    <w:multiLevelType w:val="hybridMultilevel"/>
    <w:tmpl w:val="6D42FB68"/>
    <w:lvl w:ilvl="0" w:tplc="83D28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360945"/>
    <w:multiLevelType w:val="hybridMultilevel"/>
    <w:tmpl w:val="231C3556"/>
    <w:lvl w:ilvl="0" w:tplc="FF760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3D4C65"/>
    <w:multiLevelType w:val="hybridMultilevel"/>
    <w:tmpl w:val="9BFEC9D8"/>
    <w:lvl w:ilvl="0" w:tplc="13224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EEA583F"/>
    <w:multiLevelType w:val="hybridMultilevel"/>
    <w:tmpl w:val="88ACC330"/>
    <w:lvl w:ilvl="0" w:tplc="B44C75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F47744"/>
    <w:multiLevelType w:val="hybridMultilevel"/>
    <w:tmpl w:val="144AD62E"/>
    <w:lvl w:ilvl="0" w:tplc="649C2A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4134AD"/>
    <w:multiLevelType w:val="hybridMultilevel"/>
    <w:tmpl w:val="C8060ABC"/>
    <w:lvl w:ilvl="0" w:tplc="1654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41C8A"/>
    <w:rsid w:val="0006135B"/>
    <w:rsid w:val="00080D8D"/>
    <w:rsid w:val="003E1D34"/>
    <w:rsid w:val="003E1D56"/>
    <w:rsid w:val="003F1436"/>
    <w:rsid w:val="00420F46"/>
    <w:rsid w:val="004728FA"/>
    <w:rsid w:val="0052734F"/>
    <w:rsid w:val="0054030A"/>
    <w:rsid w:val="005C2F0F"/>
    <w:rsid w:val="00611B9E"/>
    <w:rsid w:val="00686D09"/>
    <w:rsid w:val="00691022"/>
    <w:rsid w:val="00744BAC"/>
    <w:rsid w:val="007D2A8E"/>
    <w:rsid w:val="008C6B2D"/>
    <w:rsid w:val="008E601F"/>
    <w:rsid w:val="008F3C94"/>
    <w:rsid w:val="00953C99"/>
    <w:rsid w:val="00996533"/>
    <w:rsid w:val="009A4D42"/>
    <w:rsid w:val="009A5A98"/>
    <w:rsid w:val="009F4E3F"/>
    <w:rsid w:val="009F6693"/>
    <w:rsid w:val="00AA765B"/>
    <w:rsid w:val="00AD223E"/>
    <w:rsid w:val="00B32DB4"/>
    <w:rsid w:val="00BF4089"/>
    <w:rsid w:val="00C152DC"/>
    <w:rsid w:val="00D23ACA"/>
    <w:rsid w:val="00D668E0"/>
    <w:rsid w:val="00D82416"/>
    <w:rsid w:val="00D9289F"/>
    <w:rsid w:val="00EB0ACE"/>
    <w:rsid w:val="00EB6F93"/>
    <w:rsid w:val="00F35C9E"/>
    <w:rsid w:val="00F362D0"/>
    <w:rsid w:val="00FD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05B452-6A2F-40BC-8A7D-01655178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D928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cbonin21/Intro2Graphics/tree/master/Assignment%20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9EDB197-8A78-4B21-96F0-2AA382FBA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0</TotalTime>
  <Pages>6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Choose Your Own Adventure</vt:lpstr>
    </vt:vector>
  </TitlesOfParts>
  <Company>Interactive environments</Company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Choose Your Own Adventure</dc:title>
  <dc:subject>Assignment 1</dc:subject>
  <dc:creator>Craig Bonin</dc:creator>
  <cp:lastModifiedBy>Craig</cp:lastModifiedBy>
  <cp:revision>2</cp:revision>
  <dcterms:created xsi:type="dcterms:W3CDTF">2013-05-21T20:16:00Z</dcterms:created>
  <dcterms:modified xsi:type="dcterms:W3CDTF">2013-05-21T20:16:00Z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